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685B5" w14:textId="616CDA00" w:rsidR="00A10484" w:rsidRPr="00EB00A8" w:rsidRDefault="007A51B8">
      <w:pPr>
        <w:pStyle w:val="Title"/>
        <w:rPr>
          <w:rFonts w:asciiTheme="minorHAnsi" w:hAnsiTheme="minorHAnsi" w:cstheme="minorHAnsi"/>
          <w:b/>
          <w:bCs/>
          <w:sz w:val="40"/>
          <w:szCs w:val="40"/>
        </w:rPr>
      </w:pPr>
      <w:r w:rsidRPr="00EB00A8">
        <w:rPr>
          <w:rFonts w:asciiTheme="minorHAnsi" w:hAnsiTheme="minorHAnsi" w:cstheme="minorHAnsi"/>
          <w:b/>
          <w:bCs/>
          <w:sz w:val="40"/>
          <w:szCs w:val="40"/>
        </w:rPr>
        <w:t>Project 1 Group 3</w:t>
      </w:r>
    </w:p>
    <w:p w14:paraId="22C46891" w14:textId="42BACE1D" w:rsidR="00855982" w:rsidRPr="00F84F3B" w:rsidRDefault="00F84F3B" w:rsidP="00855982">
      <w:pPr>
        <w:pStyle w:val="Heading1"/>
        <w:rPr>
          <w:rFonts w:asciiTheme="minorHAnsi" w:hAnsiTheme="minorHAnsi" w:cstheme="minorHAnsi"/>
        </w:rPr>
      </w:pPr>
      <w:r>
        <w:rPr>
          <w:rFonts w:asciiTheme="minorHAnsi" w:hAnsiTheme="minorHAnsi" w:cstheme="minorHAnsi"/>
        </w:rPr>
        <w:t>Project Proposal</w:t>
      </w:r>
      <w:r w:rsidR="002428F5">
        <w:rPr>
          <w:rFonts w:asciiTheme="minorHAnsi" w:hAnsiTheme="minorHAnsi" w:cstheme="minorHAnsi"/>
        </w:rPr>
        <w:t xml:space="preserve">: </w:t>
      </w:r>
    </w:p>
    <w:p w14:paraId="508EFC12" w14:textId="77777777" w:rsidR="00F0487E" w:rsidRPr="00F0487E" w:rsidRDefault="007A51B8" w:rsidP="007A51B8">
      <w:pPr>
        <w:pStyle w:val="ListParagraph"/>
        <w:numPr>
          <w:ilvl w:val="0"/>
          <w:numId w:val="30"/>
        </w:numPr>
        <w:rPr>
          <w:rFonts w:cstheme="minorHAnsi"/>
          <w:b/>
          <w:bCs/>
          <w:u w:val="single"/>
        </w:rPr>
      </w:pPr>
      <w:r w:rsidRPr="00F0487E">
        <w:rPr>
          <w:rFonts w:cstheme="minorHAnsi"/>
          <w:b/>
          <w:bCs/>
          <w:u w:val="single"/>
        </w:rPr>
        <w:t>Project Title</w:t>
      </w:r>
      <w:r w:rsidR="00026D66" w:rsidRPr="00F0487E">
        <w:rPr>
          <w:rFonts w:cstheme="minorHAnsi"/>
          <w:b/>
          <w:bCs/>
          <w:u w:val="single"/>
        </w:rPr>
        <w:t xml:space="preserve">: </w:t>
      </w:r>
    </w:p>
    <w:p w14:paraId="43E49693" w14:textId="39C31A41" w:rsidR="00855982" w:rsidRPr="00F84849" w:rsidRDefault="00026D66" w:rsidP="00F0487E">
      <w:pPr>
        <w:pStyle w:val="ListParagraph"/>
        <w:numPr>
          <w:ilvl w:val="1"/>
          <w:numId w:val="30"/>
        </w:numPr>
        <w:rPr>
          <w:rFonts w:cstheme="minorHAnsi"/>
          <w:b/>
          <w:bCs/>
        </w:rPr>
      </w:pPr>
      <w:r w:rsidRPr="00F84849">
        <w:rPr>
          <w:rFonts w:cstheme="minorHAnsi"/>
          <w:b/>
          <w:bCs/>
        </w:rPr>
        <w:t xml:space="preserve">Pandemic-related Changes in </w:t>
      </w:r>
      <w:r w:rsidR="00A94B25" w:rsidRPr="00F84849">
        <w:rPr>
          <w:rFonts w:cstheme="minorHAnsi"/>
          <w:b/>
          <w:bCs/>
        </w:rPr>
        <w:t>A</w:t>
      </w:r>
      <w:r w:rsidRPr="00F84849">
        <w:rPr>
          <w:rFonts w:cstheme="minorHAnsi"/>
          <w:b/>
          <w:bCs/>
        </w:rPr>
        <w:t xml:space="preserve">lcohol </w:t>
      </w:r>
      <w:r w:rsidR="00A94B25" w:rsidRPr="00F84849">
        <w:rPr>
          <w:rFonts w:cstheme="minorHAnsi"/>
          <w:b/>
          <w:bCs/>
        </w:rPr>
        <w:t>C</w:t>
      </w:r>
      <w:r w:rsidRPr="00F84849">
        <w:rPr>
          <w:rFonts w:cstheme="minorHAnsi"/>
          <w:b/>
          <w:bCs/>
        </w:rPr>
        <w:t xml:space="preserve">onsumption </w:t>
      </w:r>
      <w:r w:rsidR="00A94B25" w:rsidRPr="00F84849">
        <w:rPr>
          <w:rFonts w:cstheme="minorHAnsi"/>
          <w:b/>
          <w:bCs/>
        </w:rPr>
        <w:t xml:space="preserve">for U.S. States </w:t>
      </w:r>
      <w:r w:rsidR="00177B15" w:rsidRPr="00F84849">
        <w:rPr>
          <w:rFonts w:cstheme="minorHAnsi"/>
          <w:b/>
          <w:bCs/>
        </w:rPr>
        <w:t>Using</w:t>
      </w:r>
      <w:r w:rsidR="00A94B25" w:rsidRPr="00F84849">
        <w:rPr>
          <w:rFonts w:cstheme="minorHAnsi"/>
          <w:b/>
          <w:bCs/>
        </w:rPr>
        <w:t xml:space="preserve"> Available Data</w:t>
      </w:r>
      <w:r w:rsidR="00177B15" w:rsidRPr="00F84849">
        <w:rPr>
          <w:rFonts w:cstheme="minorHAnsi"/>
          <w:b/>
          <w:bCs/>
        </w:rPr>
        <w:t xml:space="preserve"> (i.e. 16 states</w:t>
      </w:r>
      <w:r w:rsidR="00F84849" w:rsidRPr="00F84849">
        <w:rPr>
          <w:rFonts w:cstheme="minorHAnsi"/>
          <w:b/>
          <w:bCs/>
        </w:rPr>
        <w:t xml:space="preserve"> and 4 months)</w:t>
      </w:r>
    </w:p>
    <w:p w14:paraId="1301511A" w14:textId="77777777" w:rsidR="00F0487E" w:rsidRPr="00F0487E" w:rsidRDefault="007A51B8" w:rsidP="007A51B8">
      <w:pPr>
        <w:pStyle w:val="ListParagraph"/>
        <w:numPr>
          <w:ilvl w:val="0"/>
          <w:numId w:val="30"/>
        </w:numPr>
        <w:rPr>
          <w:rFonts w:cstheme="minorHAnsi"/>
          <w:b/>
          <w:bCs/>
          <w:u w:val="single"/>
        </w:rPr>
      </w:pPr>
      <w:r w:rsidRPr="00F0487E">
        <w:rPr>
          <w:rFonts w:cstheme="minorHAnsi"/>
          <w:b/>
          <w:bCs/>
          <w:u w:val="single"/>
        </w:rPr>
        <w:t>Team Members</w:t>
      </w:r>
      <w:r w:rsidR="00BE5AC6" w:rsidRPr="00F0487E">
        <w:rPr>
          <w:rFonts w:cstheme="minorHAnsi"/>
          <w:b/>
          <w:bCs/>
          <w:u w:val="single"/>
        </w:rPr>
        <w:t xml:space="preserve">: </w:t>
      </w:r>
    </w:p>
    <w:p w14:paraId="155C9E6B" w14:textId="1869196E" w:rsidR="007A51B8" w:rsidRPr="00F84849" w:rsidRDefault="00BE5AC6" w:rsidP="00F0487E">
      <w:pPr>
        <w:pStyle w:val="ListParagraph"/>
        <w:numPr>
          <w:ilvl w:val="1"/>
          <w:numId w:val="30"/>
        </w:numPr>
        <w:rPr>
          <w:rFonts w:cstheme="minorHAnsi"/>
          <w:b/>
          <w:bCs/>
        </w:rPr>
      </w:pPr>
      <w:r w:rsidRPr="00F84849">
        <w:rPr>
          <w:rFonts w:cstheme="minorHAnsi"/>
          <w:b/>
          <w:bCs/>
        </w:rPr>
        <w:t>Phil, Rob, Diane, Gurupdesh</w:t>
      </w:r>
    </w:p>
    <w:p w14:paraId="07CF6CC9" w14:textId="7CDA0935" w:rsidR="007A51B8" w:rsidRPr="00763E1B" w:rsidRDefault="007A51B8" w:rsidP="007A51B8">
      <w:pPr>
        <w:pStyle w:val="ListParagraph"/>
        <w:numPr>
          <w:ilvl w:val="0"/>
          <w:numId w:val="30"/>
        </w:numPr>
        <w:rPr>
          <w:rFonts w:cstheme="minorHAnsi"/>
          <w:b/>
          <w:bCs/>
          <w:u w:val="single"/>
        </w:rPr>
      </w:pPr>
      <w:r w:rsidRPr="00763E1B">
        <w:rPr>
          <w:rFonts w:cstheme="minorHAnsi"/>
          <w:b/>
          <w:bCs/>
          <w:u w:val="single"/>
        </w:rPr>
        <w:t>Project Des</w:t>
      </w:r>
      <w:r w:rsidR="0032726A" w:rsidRPr="00763E1B">
        <w:rPr>
          <w:rFonts w:cstheme="minorHAnsi"/>
          <w:b/>
          <w:bCs/>
          <w:u w:val="single"/>
        </w:rPr>
        <w:t>cription</w:t>
      </w:r>
      <w:r w:rsidRPr="00763E1B">
        <w:rPr>
          <w:rFonts w:cstheme="minorHAnsi"/>
          <w:b/>
          <w:bCs/>
          <w:u w:val="single"/>
        </w:rPr>
        <w:t>/Outline</w:t>
      </w:r>
    </w:p>
    <w:p w14:paraId="51DE42D6" w14:textId="1BC7AA64" w:rsidR="004C0DB0" w:rsidRPr="00F84F3B" w:rsidRDefault="004C0DB0" w:rsidP="004C0DB0">
      <w:pPr>
        <w:pStyle w:val="ListParagraph"/>
        <w:numPr>
          <w:ilvl w:val="1"/>
          <w:numId w:val="30"/>
        </w:numPr>
        <w:rPr>
          <w:rFonts w:cstheme="minorHAnsi"/>
        </w:rPr>
      </w:pPr>
      <w:r w:rsidRPr="00F84F3B">
        <w:rPr>
          <w:rFonts w:cstheme="minorHAnsi"/>
        </w:rPr>
        <w:t xml:space="preserve">Alcohol consumption has been an important part of American culture since inception, data is available that allows us to analyze consumer preference-based on a variety of variables, race, income, region etc. During this time of </w:t>
      </w:r>
      <w:r w:rsidR="002428F5">
        <w:rPr>
          <w:rFonts w:cstheme="minorHAnsi"/>
        </w:rPr>
        <w:t>COVID</w:t>
      </w:r>
      <w:r w:rsidRPr="00F84F3B">
        <w:rPr>
          <w:rFonts w:cstheme="minorHAnsi"/>
        </w:rPr>
        <w:t xml:space="preserve"> liquor stores were identified early on as essential services and remained open.</w:t>
      </w:r>
      <w:r w:rsidR="00F84F3B" w:rsidRPr="00F84F3B">
        <w:rPr>
          <w:rFonts w:cstheme="minorHAnsi"/>
        </w:rPr>
        <w:t xml:space="preserve"> </w:t>
      </w:r>
      <w:r w:rsidRPr="00F84F3B">
        <w:rPr>
          <w:rFonts w:cstheme="minorHAnsi"/>
        </w:rPr>
        <w:t xml:space="preserve">We are interested in understanding the impact shutdowns due to </w:t>
      </w:r>
      <w:r w:rsidR="002428F5">
        <w:rPr>
          <w:rFonts w:cstheme="minorHAnsi"/>
        </w:rPr>
        <w:t>COVID</w:t>
      </w:r>
      <w:r w:rsidRPr="00F84F3B">
        <w:rPr>
          <w:rFonts w:cstheme="minorHAnsi"/>
        </w:rPr>
        <w:t xml:space="preserve"> spread have had on alcohol sales, consumption and/or distribution.</w:t>
      </w:r>
    </w:p>
    <w:p w14:paraId="56B6E20F" w14:textId="5C863CE8" w:rsidR="004C0DB0" w:rsidRPr="00DA6D9B" w:rsidRDefault="004C0DB0" w:rsidP="004C0DB0">
      <w:pPr>
        <w:pStyle w:val="ListParagraph"/>
        <w:numPr>
          <w:ilvl w:val="1"/>
          <w:numId w:val="30"/>
        </w:numPr>
        <w:rPr>
          <w:rFonts w:cstheme="minorHAnsi"/>
          <w:b/>
          <w:bCs/>
          <w:color w:val="FF0000"/>
        </w:rPr>
      </w:pPr>
      <w:r w:rsidRPr="00DA6D9B">
        <w:rPr>
          <w:rFonts w:cstheme="minorHAnsi"/>
          <w:b/>
          <w:bCs/>
          <w:color w:val="FF0000"/>
        </w:rPr>
        <w:t xml:space="preserve">Scope Statement: Compare alcohol consumption stats from NIH.gov (see below) for 16 states, years 2017-2020, months </w:t>
      </w:r>
      <w:r w:rsidRPr="00DA6D9B">
        <w:rPr>
          <w:rFonts w:cstheme="minorHAnsi"/>
          <w:b/>
          <w:bCs/>
          <w:color w:val="FF0000"/>
          <w:sz w:val="20"/>
          <w:szCs w:val="20"/>
          <w:shd w:val="clear" w:color="auto" w:fill="FFFFFF"/>
        </w:rPr>
        <w:t>March, April, May and/or June 2020.</w:t>
      </w:r>
      <w:r w:rsidRPr="00DA6D9B">
        <w:rPr>
          <w:rFonts w:cstheme="minorHAnsi"/>
          <w:b/>
          <w:bCs/>
          <w:color w:val="FF0000"/>
        </w:rPr>
        <w:t xml:space="preserve"> </w:t>
      </w:r>
    </w:p>
    <w:p w14:paraId="3D23A9F1" w14:textId="525F56B4" w:rsidR="007A51B8" w:rsidRPr="00763E1B" w:rsidRDefault="007A51B8" w:rsidP="007A51B8">
      <w:pPr>
        <w:pStyle w:val="ListParagraph"/>
        <w:numPr>
          <w:ilvl w:val="0"/>
          <w:numId w:val="30"/>
        </w:numPr>
        <w:rPr>
          <w:rFonts w:cstheme="minorHAnsi"/>
          <w:b/>
          <w:bCs/>
          <w:u w:val="single"/>
        </w:rPr>
      </w:pPr>
      <w:r w:rsidRPr="00763E1B">
        <w:rPr>
          <w:rFonts w:cstheme="minorHAnsi"/>
          <w:b/>
          <w:bCs/>
          <w:u w:val="single"/>
        </w:rPr>
        <w:t>Research Questions to Answer</w:t>
      </w:r>
    </w:p>
    <w:p w14:paraId="1D851B99" w14:textId="77777777" w:rsidR="00DA6D9B" w:rsidRPr="00301FE6" w:rsidRDefault="00DA6D9B" w:rsidP="00301FE6">
      <w:pPr>
        <w:ind w:left="1080"/>
        <w:rPr>
          <w:rFonts w:cstheme="minorHAnsi"/>
          <w:i/>
          <w:iCs/>
        </w:rPr>
      </w:pPr>
      <w:r w:rsidRPr="00301FE6">
        <w:rPr>
          <w:rFonts w:cstheme="minorHAnsi"/>
          <w:i/>
          <w:iCs/>
        </w:rPr>
        <w:t>Question #1: What, if any, non-Pandemic year alcohol consumption rate changes occur with a given year? (i.e. Seasonality)</w:t>
      </w:r>
    </w:p>
    <w:p w14:paraId="16806EC9" w14:textId="4C222C7D" w:rsidR="00DA6D9B" w:rsidRPr="00301FE6" w:rsidRDefault="00DA6D9B" w:rsidP="00301FE6">
      <w:pPr>
        <w:ind w:left="1080"/>
        <w:rPr>
          <w:rFonts w:cstheme="minorHAnsi"/>
          <w:i/>
          <w:iCs/>
        </w:rPr>
      </w:pPr>
      <w:r w:rsidRPr="00301FE6">
        <w:rPr>
          <w:rFonts w:cstheme="minorHAnsi"/>
          <w:i/>
          <w:iCs/>
        </w:rPr>
        <w:t>Question #2: Did alcohol consumption change in 2020/Pandemic months from the prior year?</w:t>
      </w:r>
      <w:r w:rsidR="00FB6917" w:rsidRPr="00301FE6">
        <w:rPr>
          <w:rFonts w:cstheme="minorHAnsi"/>
          <w:i/>
          <w:iCs/>
        </w:rPr>
        <w:t xml:space="preserve"> (i.e. Variance)</w:t>
      </w:r>
    </w:p>
    <w:p w14:paraId="5826E352" w14:textId="10A80E29" w:rsidR="00DA6D9B" w:rsidRPr="00301FE6" w:rsidRDefault="00DA6D9B" w:rsidP="00301FE6">
      <w:pPr>
        <w:ind w:left="1080"/>
        <w:rPr>
          <w:rFonts w:cstheme="minorHAnsi"/>
          <w:i/>
          <w:iCs/>
        </w:rPr>
      </w:pPr>
      <w:r w:rsidRPr="00301FE6">
        <w:rPr>
          <w:rFonts w:cstheme="minorHAnsi"/>
          <w:i/>
          <w:iCs/>
        </w:rPr>
        <w:t xml:space="preserve">Question #3: How did </w:t>
      </w:r>
      <w:r w:rsidR="002428F5" w:rsidRPr="00301FE6">
        <w:rPr>
          <w:rFonts w:cstheme="minorHAnsi"/>
          <w:i/>
          <w:iCs/>
        </w:rPr>
        <w:t>COVID</w:t>
      </w:r>
      <w:r w:rsidRPr="00301FE6">
        <w:rPr>
          <w:rFonts w:cstheme="minorHAnsi"/>
          <w:i/>
          <w:iCs/>
        </w:rPr>
        <w:t xml:space="preserve"> shutdowns</w:t>
      </w:r>
      <w:r w:rsidR="00FB6917" w:rsidRPr="00301FE6">
        <w:rPr>
          <w:rFonts w:cstheme="minorHAnsi"/>
          <w:i/>
          <w:iCs/>
        </w:rPr>
        <w:t xml:space="preserve"> and</w:t>
      </w:r>
      <w:r w:rsidRPr="00301FE6">
        <w:rPr>
          <w:rFonts w:cstheme="minorHAnsi"/>
          <w:i/>
          <w:iCs/>
        </w:rPr>
        <w:t xml:space="preserve"> infections rates</w:t>
      </w:r>
      <w:r w:rsidR="00FB6917" w:rsidRPr="00301FE6">
        <w:rPr>
          <w:rFonts w:cstheme="minorHAnsi"/>
          <w:i/>
          <w:iCs/>
        </w:rPr>
        <w:t xml:space="preserve"> affect</w:t>
      </w:r>
      <w:r w:rsidRPr="00301FE6">
        <w:rPr>
          <w:rFonts w:cstheme="minorHAnsi"/>
          <w:i/>
          <w:iCs/>
        </w:rPr>
        <w:t xml:space="preserve"> alcohol consumption</w:t>
      </w:r>
      <w:r w:rsidR="00FB6917" w:rsidRPr="00301FE6">
        <w:rPr>
          <w:rFonts w:cstheme="minorHAnsi"/>
          <w:i/>
          <w:iCs/>
        </w:rPr>
        <w:t xml:space="preserve"> – if at all</w:t>
      </w:r>
      <w:r w:rsidRPr="00301FE6">
        <w:rPr>
          <w:rFonts w:cstheme="minorHAnsi"/>
          <w:i/>
          <w:iCs/>
        </w:rPr>
        <w:t>?</w:t>
      </w:r>
    </w:p>
    <w:p w14:paraId="66EB9382" w14:textId="1A33F5CA" w:rsidR="00DA6D9B" w:rsidRPr="00301FE6" w:rsidRDefault="07691499" w:rsidP="00301FE6">
      <w:pPr>
        <w:ind w:left="1080"/>
        <w:rPr>
          <w:i/>
          <w:iCs/>
        </w:rPr>
      </w:pPr>
      <w:r w:rsidRPr="00301FE6">
        <w:rPr>
          <w:i/>
          <w:iCs/>
        </w:rPr>
        <w:t xml:space="preserve">Question #4: Which regions of the U.S. saw increases in alcohol tax revenue? </w:t>
      </w:r>
    </w:p>
    <w:p w14:paraId="7686D071" w14:textId="0C816F0C" w:rsidR="00DA6D9B" w:rsidRPr="00301FE6" w:rsidRDefault="00DA6D9B" w:rsidP="00301FE6">
      <w:pPr>
        <w:ind w:left="1080"/>
        <w:rPr>
          <w:rFonts w:cstheme="minorHAnsi"/>
          <w:i/>
          <w:iCs/>
        </w:rPr>
      </w:pPr>
      <w:r w:rsidRPr="00301FE6">
        <w:rPr>
          <w:rFonts w:cstheme="minorHAnsi"/>
          <w:i/>
          <w:iCs/>
        </w:rPr>
        <w:t xml:space="preserve">Question #5: Did regions not affected by shutdowns see any significant changes in alcohol consumption? </w:t>
      </w:r>
    </w:p>
    <w:p w14:paraId="2E8E2097" w14:textId="01528C20" w:rsidR="00DA6D9B" w:rsidRPr="00301FE6" w:rsidRDefault="00DA6D9B" w:rsidP="00301FE6">
      <w:pPr>
        <w:ind w:left="1080"/>
        <w:rPr>
          <w:rFonts w:cstheme="minorHAnsi"/>
          <w:i/>
          <w:iCs/>
        </w:rPr>
      </w:pPr>
      <w:r w:rsidRPr="00301FE6">
        <w:rPr>
          <w:rFonts w:cstheme="minorHAnsi"/>
          <w:i/>
          <w:iCs/>
        </w:rPr>
        <w:t xml:space="preserve">Question #6: </w:t>
      </w:r>
      <w:r w:rsidR="00FB6917" w:rsidRPr="00301FE6">
        <w:rPr>
          <w:rFonts w:cstheme="minorHAnsi"/>
          <w:i/>
          <w:iCs/>
        </w:rPr>
        <w:t>Were a</w:t>
      </w:r>
      <w:r w:rsidRPr="00301FE6">
        <w:rPr>
          <w:rFonts w:cstheme="minorHAnsi"/>
          <w:i/>
          <w:iCs/>
        </w:rPr>
        <w:t xml:space="preserve">lcohol consumption rates associated with infection rates? Or vice versa. </w:t>
      </w:r>
    </w:p>
    <w:p w14:paraId="2B85C165" w14:textId="79976230" w:rsidR="00AE050D" w:rsidRPr="00F84F3B" w:rsidRDefault="00AE050D" w:rsidP="00AE050D">
      <w:pPr>
        <w:pStyle w:val="ListParagraph"/>
        <w:numPr>
          <w:ilvl w:val="1"/>
          <w:numId w:val="30"/>
        </w:numPr>
        <w:rPr>
          <w:rFonts w:cstheme="minorHAnsi"/>
          <w:b/>
          <w:bCs/>
        </w:rPr>
      </w:pPr>
      <w:r w:rsidRPr="00F84F3B">
        <w:rPr>
          <w:rFonts w:cstheme="minorHAnsi"/>
          <w:b/>
          <w:bCs/>
        </w:rPr>
        <w:t xml:space="preserve">Task 3: Assign data review by state (4 states each for 16 states total) for NIH/Consumption, </w:t>
      </w:r>
      <w:r w:rsidR="002428F5">
        <w:rPr>
          <w:rFonts w:cstheme="minorHAnsi"/>
          <w:b/>
          <w:bCs/>
        </w:rPr>
        <w:t>COVID</w:t>
      </w:r>
      <w:r w:rsidRPr="00F84F3B">
        <w:rPr>
          <w:rFonts w:cstheme="minorHAnsi"/>
          <w:b/>
          <w:bCs/>
        </w:rPr>
        <w:t xml:space="preserve"> Tracking and New York Times Shutdowns</w:t>
      </w:r>
    </w:p>
    <w:p w14:paraId="4558FEA2" w14:textId="775A6CE5" w:rsidR="00AE050D" w:rsidRPr="00F84F3B" w:rsidRDefault="00AE050D" w:rsidP="00AE050D">
      <w:pPr>
        <w:pStyle w:val="ListParagraph"/>
        <w:numPr>
          <w:ilvl w:val="2"/>
          <w:numId w:val="30"/>
        </w:numPr>
        <w:rPr>
          <w:rFonts w:cstheme="minorHAnsi"/>
        </w:rPr>
      </w:pPr>
      <w:r w:rsidRPr="00F84F3B">
        <w:rPr>
          <w:rFonts w:cstheme="minorHAnsi"/>
        </w:rPr>
        <w:t>Phil</w:t>
      </w:r>
      <w:r>
        <w:rPr>
          <w:rFonts w:cstheme="minorHAnsi"/>
        </w:rPr>
        <w:t>: Alaska, Arkansas, Colorado, and Connecticut</w:t>
      </w:r>
    </w:p>
    <w:p w14:paraId="022D5683" w14:textId="77777777" w:rsidR="00AE050D" w:rsidRPr="00F84F3B" w:rsidRDefault="00AE050D" w:rsidP="00AE050D">
      <w:pPr>
        <w:pStyle w:val="ListParagraph"/>
        <w:numPr>
          <w:ilvl w:val="2"/>
          <w:numId w:val="30"/>
        </w:numPr>
        <w:rPr>
          <w:rFonts w:cstheme="minorHAnsi"/>
        </w:rPr>
      </w:pPr>
      <w:r w:rsidRPr="00F84F3B">
        <w:rPr>
          <w:rFonts w:cstheme="minorHAnsi"/>
        </w:rPr>
        <w:t>Diane</w:t>
      </w:r>
      <w:r>
        <w:rPr>
          <w:rFonts w:cstheme="minorHAnsi"/>
        </w:rPr>
        <w:t>: Florida, Illinois, Kansas, and Kentucky</w:t>
      </w:r>
    </w:p>
    <w:p w14:paraId="205C81E9" w14:textId="77777777" w:rsidR="00AE050D" w:rsidRPr="00F84F3B" w:rsidRDefault="00AE050D" w:rsidP="00AE050D">
      <w:pPr>
        <w:pStyle w:val="ListParagraph"/>
        <w:numPr>
          <w:ilvl w:val="2"/>
          <w:numId w:val="30"/>
        </w:numPr>
        <w:rPr>
          <w:rFonts w:cstheme="minorHAnsi"/>
        </w:rPr>
      </w:pPr>
      <w:r w:rsidRPr="00F84F3B">
        <w:rPr>
          <w:rFonts w:cstheme="minorHAnsi"/>
        </w:rPr>
        <w:t>GG</w:t>
      </w:r>
      <w:r>
        <w:rPr>
          <w:rFonts w:cstheme="minorHAnsi"/>
        </w:rPr>
        <w:t>: Louisiana, Massachusetts, Missouri, and North Dakota</w:t>
      </w:r>
    </w:p>
    <w:p w14:paraId="17F08278" w14:textId="69832D8C" w:rsidR="00AE050D" w:rsidRDefault="00AE050D" w:rsidP="00AE050D">
      <w:pPr>
        <w:pStyle w:val="ListParagraph"/>
        <w:numPr>
          <w:ilvl w:val="2"/>
          <w:numId w:val="30"/>
        </w:numPr>
        <w:rPr>
          <w:rFonts w:cstheme="minorHAnsi"/>
        </w:rPr>
      </w:pPr>
      <w:r w:rsidRPr="00F84F3B">
        <w:rPr>
          <w:rFonts w:cstheme="minorHAnsi"/>
        </w:rPr>
        <w:t>Rob</w:t>
      </w:r>
      <w:r>
        <w:rPr>
          <w:rFonts w:cstheme="minorHAnsi"/>
        </w:rPr>
        <w:t>: Oregon, Texas, Virginia, and Wisconsin</w:t>
      </w:r>
    </w:p>
    <w:p w14:paraId="0BF2AD0C" w14:textId="3A8726F5" w:rsidR="00CC68C1" w:rsidRPr="00763E1B" w:rsidRDefault="00CC68C1" w:rsidP="00CC68C1">
      <w:pPr>
        <w:pStyle w:val="ListParagraph"/>
        <w:numPr>
          <w:ilvl w:val="0"/>
          <w:numId w:val="30"/>
        </w:numPr>
        <w:rPr>
          <w:rFonts w:cstheme="minorHAnsi"/>
          <w:b/>
          <w:bCs/>
          <w:u w:val="single"/>
        </w:rPr>
      </w:pPr>
      <w:r w:rsidRPr="00763E1B">
        <w:rPr>
          <w:rFonts w:cstheme="minorHAnsi"/>
          <w:b/>
          <w:bCs/>
          <w:u w:val="single"/>
        </w:rPr>
        <w:t xml:space="preserve">Project Requirements: </w:t>
      </w:r>
    </w:p>
    <w:p w14:paraId="2F044A2D" w14:textId="6DEE56AC" w:rsidR="009C4DCA" w:rsidRPr="00F84F3B" w:rsidRDefault="00F35E32" w:rsidP="07691499">
      <w:pPr>
        <w:pStyle w:val="ListParagraph"/>
        <w:numPr>
          <w:ilvl w:val="1"/>
          <w:numId w:val="30"/>
        </w:numPr>
        <w:rPr>
          <w:b/>
          <w:bCs/>
        </w:rPr>
      </w:pPr>
      <w:r w:rsidRPr="00F0487E">
        <w:rPr>
          <w:noProof/>
        </w:rPr>
        <w:drawing>
          <wp:anchor distT="0" distB="0" distL="114300" distR="114300" simplePos="0" relativeHeight="251658240" behindDoc="0" locked="0" layoutInCell="1" allowOverlap="1" wp14:anchorId="1994179C" wp14:editId="292F6676">
            <wp:simplePos x="0" y="0"/>
            <wp:positionH relativeFrom="margin">
              <wp:align>right</wp:align>
            </wp:positionH>
            <wp:positionV relativeFrom="paragraph">
              <wp:posOffset>3175</wp:posOffset>
            </wp:positionV>
            <wp:extent cx="3695700" cy="18046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083" t="14860" r="2083" b="9655"/>
                    <a:stretch/>
                  </pic:blipFill>
                  <pic:spPr bwMode="auto">
                    <a:xfrm>
                      <a:off x="0" y="0"/>
                      <a:ext cx="3695700" cy="1804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7CAA" w:rsidRPr="07691499">
        <w:rPr>
          <w:b/>
          <w:bCs/>
        </w:rPr>
        <w:t>Require</w:t>
      </w:r>
      <w:r w:rsidR="009C14E8" w:rsidRPr="07691499">
        <w:rPr>
          <w:b/>
          <w:bCs/>
        </w:rPr>
        <w:t>ment #1</w:t>
      </w:r>
      <w:r w:rsidR="009D3AA1" w:rsidRPr="07691499">
        <w:rPr>
          <w:b/>
          <w:bCs/>
        </w:rPr>
        <w:t xml:space="preserve">: </w:t>
      </w:r>
      <w:r w:rsidR="009C4DCA" w:rsidRPr="07691499">
        <w:rPr>
          <w:b/>
          <w:bCs/>
        </w:rPr>
        <w:t xml:space="preserve">Pull, clean, merge data sources in </w:t>
      </w:r>
      <w:r w:rsidR="00C2484C" w:rsidRPr="07691499">
        <w:rPr>
          <w:b/>
          <w:bCs/>
        </w:rPr>
        <w:t>Pandas</w:t>
      </w:r>
    </w:p>
    <w:p w14:paraId="529E7338" w14:textId="66CD11FF" w:rsidR="009C4DCA" w:rsidRPr="0048533A" w:rsidRDefault="0048533A" w:rsidP="0048533A">
      <w:pPr>
        <w:pStyle w:val="ListParagraph"/>
        <w:numPr>
          <w:ilvl w:val="1"/>
          <w:numId w:val="30"/>
        </w:numPr>
        <w:rPr>
          <w:rFonts w:cstheme="minorHAnsi"/>
          <w:b/>
          <w:bCs/>
        </w:rPr>
      </w:pPr>
      <w:r w:rsidRPr="0048533A">
        <w:rPr>
          <w:rFonts w:cstheme="minorHAnsi"/>
          <w:b/>
          <w:bCs/>
        </w:rPr>
        <w:t xml:space="preserve">Requirement #2: </w:t>
      </w:r>
      <w:r w:rsidR="009C4DCA" w:rsidRPr="0048533A">
        <w:rPr>
          <w:rFonts w:cstheme="minorHAnsi"/>
          <w:b/>
          <w:bCs/>
        </w:rPr>
        <w:t>Jupyter Notebook 1: describing data exploration and cleanup process</w:t>
      </w:r>
    </w:p>
    <w:p w14:paraId="5B86DDA8" w14:textId="310F596A" w:rsidR="00007C2F" w:rsidRDefault="00007C2F" w:rsidP="00007C2F">
      <w:pPr>
        <w:pStyle w:val="ListParagraph"/>
        <w:numPr>
          <w:ilvl w:val="1"/>
          <w:numId w:val="30"/>
        </w:numPr>
        <w:rPr>
          <w:rFonts w:cstheme="minorHAnsi"/>
          <w:b/>
          <w:bCs/>
        </w:rPr>
      </w:pPr>
      <w:r w:rsidRPr="00682AFF">
        <w:rPr>
          <w:rFonts w:cstheme="minorHAnsi"/>
          <w:b/>
          <w:bCs/>
        </w:rPr>
        <w:t>Require</w:t>
      </w:r>
      <w:r>
        <w:rPr>
          <w:rFonts w:cstheme="minorHAnsi"/>
          <w:b/>
          <w:bCs/>
        </w:rPr>
        <w:t>ment #</w:t>
      </w:r>
      <w:r w:rsidR="0048533A">
        <w:rPr>
          <w:rFonts w:cstheme="minorHAnsi"/>
          <w:b/>
          <w:bCs/>
        </w:rPr>
        <w:t>3</w:t>
      </w:r>
      <w:r w:rsidRPr="00682AFF">
        <w:rPr>
          <w:rFonts w:cstheme="minorHAnsi"/>
          <w:b/>
          <w:bCs/>
        </w:rPr>
        <w:t>: Jupyter Notebook 2: illustrating the final data analysis</w:t>
      </w:r>
    </w:p>
    <w:p w14:paraId="264FEBF6" w14:textId="796C70C9" w:rsidR="007D5BE8" w:rsidRPr="007D5BE8" w:rsidRDefault="007D5BE8" w:rsidP="007D5BE8">
      <w:pPr>
        <w:pStyle w:val="ListParagraph"/>
        <w:numPr>
          <w:ilvl w:val="2"/>
          <w:numId w:val="30"/>
        </w:numPr>
        <w:rPr>
          <w:rFonts w:cstheme="minorHAnsi"/>
        </w:rPr>
      </w:pPr>
      <w:r w:rsidRPr="007D5BE8">
        <w:rPr>
          <w:rFonts w:cstheme="minorHAnsi"/>
        </w:rPr>
        <w:t>Perform statistical analysis on merged data, look for correlations in Jupyter Notebook</w:t>
      </w:r>
    </w:p>
    <w:p w14:paraId="72BF0C83" w14:textId="04EA0A31" w:rsidR="007D5BE8" w:rsidRPr="007D5BE8" w:rsidRDefault="007D5BE8" w:rsidP="007D5BE8">
      <w:pPr>
        <w:pStyle w:val="ListParagraph"/>
        <w:numPr>
          <w:ilvl w:val="2"/>
          <w:numId w:val="30"/>
        </w:numPr>
        <w:rPr>
          <w:rFonts w:cstheme="minorHAnsi"/>
        </w:rPr>
      </w:pPr>
      <w:r w:rsidRPr="007D5BE8">
        <w:rPr>
          <w:rFonts w:cstheme="minorHAnsi"/>
        </w:rPr>
        <w:t>Pull insights relevant to research questions from data</w:t>
      </w:r>
    </w:p>
    <w:p w14:paraId="5A58CF31" w14:textId="1DA34A95" w:rsidR="00682AFF" w:rsidRPr="00B8270C" w:rsidRDefault="00682AFF" w:rsidP="009C4DCA">
      <w:pPr>
        <w:pStyle w:val="ListParagraph"/>
        <w:numPr>
          <w:ilvl w:val="1"/>
          <w:numId w:val="30"/>
        </w:numPr>
        <w:rPr>
          <w:rFonts w:cstheme="minorHAnsi"/>
          <w:b/>
          <w:bCs/>
        </w:rPr>
      </w:pPr>
      <w:r w:rsidRPr="00B8270C">
        <w:rPr>
          <w:rFonts w:cstheme="minorHAnsi"/>
          <w:b/>
          <w:bCs/>
        </w:rPr>
        <w:lastRenderedPageBreak/>
        <w:t>Require</w:t>
      </w:r>
      <w:r w:rsidR="009C14E8">
        <w:rPr>
          <w:rFonts w:cstheme="minorHAnsi"/>
          <w:b/>
          <w:bCs/>
        </w:rPr>
        <w:t>ment #</w:t>
      </w:r>
      <w:r w:rsidR="0048533A">
        <w:rPr>
          <w:rFonts w:cstheme="minorHAnsi"/>
          <w:b/>
          <w:bCs/>
        </w:rPr>
        <w:t>4</w:t>
      </w:r>
      <w:r w:rsidR="009D3AA1" w:rsidRPr="00B8270C">
        <w:rPr>
          <w:rFonts w:cstheme="minorHAnsi"/>
          <w:b/>
          <w:bCs/>
        </w:rPr>
        <w:t>:</w:t>
      </w:r>
      <w:r w:rsidRPr="00B8270C">
        <w:rPr>
          <w:rFonts w:cstheme="minorHAnsi"/>
          <w:b/>
          <w:bCs/>
        </w:rPr>
        <w:t xml:space="preserve"> Use Matplotlib to c</w:t>
      </w:r>
      <w:r w:rsidR="009C4DCA" w:rsidRPr="00B8270C">
        <w:rPr>
          <w:rFonts w:cstheme="minorHAnsi"/>
          <w:b/>
          <w:bCs/>
        </w:rPr>
        <w:t xml:space="preserve">reate </w:t>
      </w:r>
      <w:r w:rsidRPr="00B8270C">
        <w:rPr>
          <w:rFonts w:cstheme="minorHAnsi"/>
          <w:b/>
          <w:bCs/>
        </w:rPr>
        <w:t xml:space="preserve">6-8 </w:t>
      </w:r>
      <w:r w:rsidR="009C4DCA" w:rsidRPr="00B8270C">
        <w:rPr>
          <w:rFonts w:cstheme="minorHAnsi"/>
          <w:b/>
          <w:bCs/>
        </w:rPr>
        <w:t xml:space="preserve">visualizations, </w:t>
      </w:r>
      <w:r w:rsidRPr="00B8270C">
        <w:rPr>
          <w:rFonts w:cstheme="minorHAnsi"/>
          <w:b/>
          <w:bCs/>
        </w:rPr>
        <w:t>or 2-3 per “question”</w:t>
      </w:r>
    </w:p>
    <w:p w14:paraId="4C712291" w14:textId="4E082EBC" w:rsidR="009C4DCA" w:rsidRDefault="00B8270C" w:rsidP="00682AFF">
      <w:pPr>
        <w:pStyle w:val="ListParagraph"/>
        <w:numPr>
          <w:ilvl w:val="2"/>
          <w:numId w:val="30"/>
        </w:numPr>
        <w:rPr>
          <w:rFonts w:cstheme="minorHAnsi"/>
        </w:rPr>
      </w:pPr>
      <w:r>
        <w:rPr>
          <w:rFonts w:cstheme="minorHAnsi"/>
        </w:rPr>
        <w:t>I</w:t>
      </w:r>
      <w:r w:rsidR="009C4DCA" w:rsidRPr="00F84F3B">
        <w:rPr>
          <w:rFonts w:cstheme="minorHAnsi"/>
        </w:rPr>
        <w:t xml:space="preserve">ncluding </w:t>
      </w:r>
      <w:r>
        <w:rPr>
          <w:rFonts w:cstheme="minorHAnsi"/>
        </w:rPr>
        <w:t xml:space="preserve">a </w:t>
      </w:r>
      <w:r w:rsidR="009C4DCA" w:rsidRPr="00F84F3B">
        <w:rPr>
          <w:rFonts w:cstheme="minorHAnsi"/>
        </w:rPr>
        <w:t xml:space="preserve">map </w:t>
      </w:r>
    </w:p>
    <w:p w14:paraId="19FF0092" w14:textId="6A485C70" w:rsidR="00682AFF" w:rsidRPr="00682AFF" w:rsidRDefault="00682AFF" w:rsidP="00682AFF">
      <w:pPr>
        <w:pStyle w:val="ListParagraph"/>
        <w:numPr>
          <w:ilvl w:val="1"/>
          <w:numId w:val="30"/>
        </w:numPr>
        <w:rPr>
          <w:rFonts w:cstheme="minorHAnsi"/>
          <w:b/>
          <w:bCs/>
        </w:rPr>
      </w:pPr>
      <w:r>
        <w:rPr>
          <w:rFonts w:cstheme="minorHAnsi"/>
          <w:b/>
          <w:bCs/>
        </w:rPr>
        <w:t>Require</w:t>
      </w:r>
      <w:r w:rsidR="0048533A">
        <w:rPr>
          <w:rFonts w:cstheme="minorHAnsi"/>
          <w:b/>
          <w:bCs/>
        </w:rPr>
        <w:t>ment #5</w:t>
      </w:r>
      <w:r>
        <w:rPr>
          <w:rFonts w:cstheme="minorHAnsi"/>
          <w:b/>
          <w:bCs/>
        </w:rPr>
        <w:t xml:space="preserve">: Create and save PNG images of </w:t>
      </w:r>
      <w:r w:rsidR="00B8270C">
        <w:rPr>
          <w:rFonts w:cstheme="minorHAnsi"/>
          <w:b/>
          <w:bCs/>
        </w:rPr>
        <w:t>visualizations</w:t>
      </w:r>
    </w:p>
    <w:p w14:paraId="37B7FE64" w14:textId="110F35B1" w:rsidR="0048533A" w:rsidRDefault="00446FAD" w:rsidP="009C14E8">
      <w:pPr>
        <w:pStyle w:val="ListParagraph"/>
        <w:numPr>
          <w:ilvl w:val="1"/>
          <w:numId w:val="30"/>
        </w:numPr>
        <w:rPr>
          <w:rFonts w:cstheme="minorHAnsi"/>
          <w:b/>
          <w:bCs/>
        </w:rPr>
      </w:pPr>
      <w:r w:rsidRPr="009C14E8">
        <w:rPr>
          <w:rFonts w:cstheme="minorHAnsi"/>
          <w:b/>
          <w:bCs/>
        </w:rPr>
        <w:t>Require</w:t>
      </w:r>
      <w:r w:rsidR="0048533A">
        <w:rPr>
          <w:rFonts w:cstheme="minorHAnsi"/>
          <w:b/>
          <w:bCs/>
        </w:rPr>
        <w:t>ment #6</w:t>
      </w:r>
      <w:r w:rsidR="009D3AA1" w:rsidRPr="009C14E8">
        <w:rPr>
          <w:rFonts w:cstheme="minorHAnsi"/>
          <w:b/>
          <w:bCs/>
        </w:rPr>
        <w:t xml:space="preserve">: </w:t>
      </w:r>
      <w:r w:rsidR="009C4DCA" w:rsidRPr="009C14E8">
        <w:rPr>
          <w:rFonts w:cstheme="minorHAnsi"/>
          <w:b/>
          <w:bCs/>
        </w:rPr>
        <w:t>Prepare/draft presentation</w:t>
      </w:r>
      <w:r w:rsidR="009C14E8" w:rsidRPr="009C14E8">
        <w:rPr>
          <w:rFonts w:cstheme="minorHAnsi"/>
          <w:b/>
          <w:bCs/>
        </w:rPr>
        <w:t xml:space="preserve"> write-up summarizing major findings</w:t>
      </w:r>
    </w:p>
    <w:p w14:paraId="0DFDD2D0" w14:textId="60B39451" w:rsidR="0048533A" w:rsidRPr="00E00116" w:rsidRDefault="0048533A" w:rsidP="0048533A">
      <w:pPr>
        <w:pStyle w:val="ListParagraph"/>
        <w:numPr>
          <w:ilvl w:val="2"/>
          <w:numId w:val="30"/>
        </w:numPr>
        <w:rPr>
          <w:rFonts w:cstheme="minorHAnsi"/>
        </w:rPr>
      </w:pPr>
      <w:r w:rsidRPr="00E00116">
        <w:rPr>
          <w:rFonts w:cstheme="minorHAnsi"/>
        </w:rPr>
        <w:t>Use</w:t>
      </w:r>
      <w:r w:rsidR="009D3AA1" w:rsidRPr="00E00116">
        <w:rPr>
          <w:rFonts w:cstheme="minorHAnsi"/>
        </w:rPr>
        <w:t xml:space="preserve"> PowerPoint</w:t>
      </w:r>
      <w:r w:rsidRPr="00E00116">
        <w:rPr>
          <w:rFonts w:cstheme="minorHAnsi"/>
        </w:rPr>
        <w:t>, or Word, save as PDF</w:t>
      </w:r>
      <w:r w:rsidR="002D4DC9" w:rsidRPr="00E00116">
        <w:rPr>
          <w:rFonts w:cstheme="minorHAnsi"/>
        </w:rPr>
        <w:t xml:space="preserve"> but also in the Markdown README.md?</w:t>
      </w:r>
    </w:p>
    <w:p w14:paraId="634A2205" w14:textId="5F20927A" w:rsidR="00D52195" w:rsidRPr="00F0487E" w:rsidRDefault="0048533A" w:rsidP="00F0487E">
      <w:pPr>
        <w:pStyle w:val="ListParagraph"/>
        <w:numPr>
          <w:ilvl w:val="2"/>
          <w:numId w:val="30"/>
        </w:numPr>
        <w:rPr>
          <w:rFonts w:cstheme="minorHAnsi"/>
        </w:rPr>
      </w:pPr>
      <w:r w:rsidRPr="00F0487E">
        <w:rPr>
          <w:rFonts w:cstheme="minorHAnsi"/>
        </w:rPr>
        <w:t>I</w:t>
      </w:r>
      <w:r w:rsidR="009C14E8" w:rsidRPr="00F0487E">
        <w:rPr>
          <w:rFonts w:cstheme="minorHAnsi"/>
        </w:rPr>
        <w:t>nclude a heading for each “question” you asked of your data and a short description of your findings and any relevant plots.</w:t>
      </w:r>
      <w:r w:rsidR="00D52195" w:rsidRPr="00F0487E">
        <w:rPr>
          <w:noProof/>
        </w:rPr>
        <w:t xml:space="preserve"> </w:t>
      </w:r>
    </w:p>
    <w:p w14:paraId="2C5870E9" w14:textId="77777777" w:rsidR="00F0487E" w:rsidRPr="00763E1B" w:rsidRDefault="00F0487E" w:rsidP="00F0487E">
      <w:pPr>
        <w:pStyle w:val="ListParagraph"/>
        <w:numPr>
          <w:ilvl w:val="0"/>
          <w:numId w:val="30"/>
        </w:numPr>
        <w:rPr>
          <w:rFonts w:cstheme="minorHAnsi"/>
          <w:b/>
          <w:bCs/>
          <w:u w:val="single"/>
        </w:rPr>
      </w:pPr>
      <w:r w:rsidRPr="00763E1B">
        <w:rPr>
          <w:rFonts w:cstheme="minorHAnsi"/>
          <w:b/>
          <w:bCs/>
          <w:u w:val="single"/>
        </w:rPr>
        <w:t>Rough Breakdown of Tasks</w:t>
      </w:r>
    </w:p>
    <w:p w14:paraId="57F06499" w14:textId="77777777" w:rsidR="00F0487E" w:rsidRDefault="00F0487E" w:rsidP="00F0487E">
      <w:pPr>
        <w:pStyle w:val="ListParagraph"/>
        <w:numPr>
          <w:ilvl w:val="1"/>
          <w:numId w:val="30"/>
        </w:numPr>
        <w:rPr>
          <w:rFonts w:cstheme="minorHAnsi"/>
          <w:b/>
          <w:bCs/>
        </w:rPr>
      </w:pPr>
      <w:r w:rsidRPr="00F84F3B">
        <w:rPr>
          <w:rFonts w:cstheme="minorHAnsi"/>
          <w:b/>
          <w:bCs/>
        </w:rPr>
        <w:t>Task 1: Identify data sources – first thing Saturday [DONE]</w:t>
      </w:r>
      <w:r>
        <w:rPr>
          <w:rFonts w:cstheme="minorHAnsi"/>
          <w:b/>
          <w:bCs/>
        </w:rPr>
        <w:t xml:space="preserve"> </w:t>
      </w:r>
    </w:p>
    <w:p w14:paraId="3C502623" w14:textId="77777777" w:rsidR="00F0487E" w:rsidRDefault="00F0487E" w:rsidP="00F0487E">
      <w:pPr>
        <w:pStyle w:val="ListParagraph"/>
        <w:numPr>
          <w:ilvl w:val="1"/>
          <w:numId w:val="30"/>
        </w:numPr>
        <w:rPr>
          <w:rFonts w:cstheme="minorHAnsi"/>
          <w:b/>
          <w:bCs/>
        </w:rPr>
      </w:pPr>
      <w:r>
        <w:rPr>
          <w:rFonts w:cstheme="minorHAnsi"/>
          <w:b/>
          <w:bCs/>
        </w:rPr>
        <w:t>Task 2: Describe Data (pull data definitions/explanations from the following websites:</w:t>
      </w:r>
    </w:p>
    <w:p w14:paraId="69D3DD69" w14:textId="77777777" w:rsidR="00F0487E" w:rsidRPr="002A608B" w:rsidRDefault="00F0487E" w:rsidP="00F0487E">
      <w:pPr>
        <w:pStyle w:val="ListParagraph"/>
        <w:numPr>
          <w:ilvl w:val="2"/>
          <w:numId w:val="30"/>
        </w:numPr>
        <w:rPr>
          <w:rFonts w:cstheme="minorHAnsi"/>
          <w:b/>
          <w:bCs/>
        </w:rPr>
      </w:pPr>
      <w:r w:rsidRPr="00FB07D2">
        <w:rPr>
          <w:b/>
          <w:bCs/>
        </w:rPr>
        <w:t xml:space="preserve">Datasource #1: </w:t>
      </w:r>
    </w:p>
    <w:p w14:paraId="7FE1F708" w14:textId="77777777" w:rsidR="00F0487E" w:rsidRDefault="00F0487E" w:rsidP="00F0487E">
      <w:pPr>
        <w:pStyle w:val="ListParagraph"/>
        <w:numPr>
          <w:ilvl w:val="3"/>
          <w:numId w:val="30"/>
        </w:numPr>
        <w:rPr>
          <w:rFonts w:cstheme="minorHAnsi"/>
          <w:b/>
          <w:bCs/>
        </w:rPr>
      </w:pPr>
      <w:r w:rsidRPr="00FB07D2">
        <w:rPr>
          <w:rFonts w:cstheme="minorHAnsi"/>
          <w:b/>
          <w:bCs/>
        </w:rPr>
        <w:t xml:space="preserve">NIH/NIAAA Alcohol Consumption by state for March, April, </w:t>
      </w:r>
      <w:proofErr w:type="gramStart"/>
      <w:r w:rsidRPr="00FB07D2">
        <w:rPr>
          <w:rFonts w:cstheme="minorHAnsi"/>
          <w:b/>
          <w:bCs/>
        </w:rPr>
        <w:t>May</w:t>
      </w:r>
      <w:proofErr w:type="gramEnd"/>
      <w:r w:rsidRPr="00FB07D2">
        <w:rPr>
          <w:rFonts w:cstheme="minorHAnsi"/>
          <w:b/>
          <w:bCs/>
        </w:rPr>
        <w:t xml:space="preserve"> and June 2020 </w:t>
      </w:r>
    </w:p>
    <w:p w14:paraId="1ACEF1B5" w14:textId="77777777" w:rsidR="00F0487E" w:rsidRPr="00E00116" w:rsidRDefault="00F0487E" w:rsidP="00F0487E">
      <w:pPr>
        <w:pStyle w:val="ListParagraph"/>
        <w:numPr>
          <w:ilvl w:val="3"/>
          <w:numId w:val="30"/>
        </w:numPr>
        <w:rPr>
          <w:rFonts w:cstheme="minorHAnsi"/>
        </w:rPr>
      </w:pPr>
      <w:r w:rsidRPr="00E00116">
        <w:rPr>
          <w:rFonts w:cstheme="minorHAnsi"/>
        </w:rPr>
        <w:t xml:space="preserve">URL: </w:t>
      </w:r>
      <w:hyperlink r:id="rId11" w:history="1">
        <w:r w:rsidRPr="00E00116">
          <w:rPr>
            <w:rStyle w:val="Hyperlink"/>
            <w:rFonts w:cstheme="minorHAnsi"/>
            <w:color w:val="0070C0"/>
          </w:rPr>
          <w:t>https://pubs.niaaa.nih.gov/publications/surveillance-COVID-19/COVSALES.htm</w:t>
        </w:r>
      </w:hyperlink>
      <w:r w:rsidRPr="00E00116">
        <w:rPr>
          <w:rFonts w:cstheme="minorHAnsi"/>
          <w:color w:val="0070C0"/>
        </w:rPr>
        <w:t xml:space="preserve"> </w:t>
      </w:r>
    </w:p>
    <w:p w14:paraId="101B73B7" w14:textId="77777777" w:rsidR="00F0487E" w:rsidRPr="00E00116" w:rsidRDefault="00F0487E" w:rsidP="00F0487E">
      <w:pPr>
        <w:pStyle w:val="ListParagraph"/>
        <w:numPr>
          <w:ilvl w:val="4"/>
          <w:numId w:val="30"/>
        </w:numPr>
        <w:rPr>
          <w:rFonts w:cstheme="minorHAnsi"/>
        </w:rPr>
      </w:pPr>
      <w:r w:rsidRPr="00E00116">
        <w:rPr>
          <w:rFonts w:cstheme="minorHAnsi"/>
        </w:rPr>
        <w:t>Identify seasonality patterns of alcohol consumption for prior years, by month.</w:t>
      </w:r>
    </w:p>
    <w:p w14:paraId="0832E77C" w14:textId="77777777" w:rsidR="00F0487E" w:rsidRPr="00E00116" w:rsidRDefault="00F0487E" w:rsidP="00F0487E">
      <w:pPr>
        <w:pStyle w:val="ListParagraph"/>
        <w:numPr>
          <w:ilvl w:val="4"/>
          <w:numId w:val="30"/>
        </w:numPr>
        <w:rPr>
          <w:rFonts w:cstheme="minorHAnsi"/>
        </w:rPr>
      </w:pPr>
      <w:r w:rsidRPr="00E00116">
        <w:rPr>
          <w:rFonts w:cstheme="minorHAnsi"/>
        </w:rPr>
        <w:t>Run statistical analysis on pandemic-specific months, (Mar – Jun 2020) to identify pandemic-related changes in alcohol consumption.</w:t>
      </w:r>
    </w:p>
    <w:p w14:paraId="23E735C6" w14:textId="77777777" w:rsidR="00F0487E" w:rsidRPr="00E00116" w:rsidRDefault="000B5179" w:rsidP="00F0487E">
      <w:pPr>
        <w:pStyle w:val="ListParagraph"/>
        <w:numPr>
          <w:ilvl w:val="3"/>
          <w:numId w:val="30"/>
        </w:numPr>
        <w:rPr>
          <w:rFonts w:cstheme="minorHAnsi"/>
        </w:rPr>
      </w:pPr>
      <w:hyperlink r:id="rId12" w:history="1">
        <w:r w:rsidR="00F0487E" w:rsidRPr="00E00116">
          <w:rPr>
            <w:rStyle w:val="Hyperlink"/>
            <w:rFonts w:cstheme="minorHAnsi"/>
            <w:color w:val="0070C0"/>
          </w:rPr>
          <w:t>NIH data on Pandemic Alcohol Sales:</w:t>
        </w:r>
      </w:hyperlink>
      <w:r w:rsidR="00F0487E" w:rsidRPr="00E00116">
        <w:rPr>
          <w:rFonts w:cstheme="minorHAnsi"/>
        </w:rPr>
        <w:t xml:space="preserve"> This file contains data on per capita alcohol sales from 16 states (Alaska, Arkansas, Colorado, Connecticut, Florida, Illinois, Kansas, Kentucky, Louisiana, Massachusetts, Missouri, North Dakota, Oregon, Texas, Virginia, and Wisconsin) by type of alcoholic beverage from January 2017 through June 2020. For 2020, </w:t>
      </w:r>
      <w:r w:rsidR="00F0487E" w:rsidRPr="00E00116">
        <w:rPr>
          <w:rFonts w:cstheme="minorHAnsi"/>
          <w:color w:val="000000"/>
          <w:shd w:val="clear" w:color="auto" w:fill="FFFFFF"/>
        </w:rPr>
        <w:t>currently available for the months of March, April, May and/or June 2020. </w:t>
      </w:r>
    </w:p>
    <w:p w14:paraId="7806A978" w14:textId="77777777" w:rsidR="00F0487E" w:rsidRDefault="00F0487E" w:rsidP="00F0487E">
      <w:pPr>
        <w:pStyle w:val="ListParagraph"/>
        <w:numPr>
          <w:ilvl w:val="2"/>
          <w:numId w:val="30"/>
        </w:numPr>
        <w:rPr>
          <w:rFonts w:cstheme="minorHAnsi"/>
          <w:b/>
          <w:bCs/>
        </w:rPr>
      </w:pPr>
      <w:r>
        <w:rPr>
          <w:rFonts w:cstheme="minorHAnsi"/>
          <w:b/>
          <w:bCs/>
        </w:rPr>
        <w:t xml:space="preserve">Datasource #2: </w:t>
      </w:r>
    </w:p>
    <w:p w14:paraId="32A057CE" w14:textId="77777777" w:rsidR="00F0487E" w:rsidRDefault="00F0487E" w:rsidP="00F0487E">
      <w:pPr>
        <w:pStyle w:val="ListParagraph"/>
        <w:numPr>
          <w:ilvl w:val="3"/>
          <w:numId w:val="30"/>
        </w:numPr>
        <w:rPr>
          <w:rFonts w:cstheme="minorHAnsi"/>
          <w:b/>
          <w:bCs/>
        </w:rPr>
      </w:pPr>
      <w:r w:rsidRPr="0046510E">
        <w:rPr>
          <w:rFonts w:cstheme="minorHAnsi"/>
          <w:b/>
          <w:bCs/>
        </w:rPr>
        <w:t xml:space="preserve">OPTIONAL API: The COVID Tracking Project, testing, infection, </w:t>
      </w:r>
      <w:proofErr w:type="gramStart"/>
      <w:r w:rsidRPr="0046510E">
        <w:rPr>
          <w:rFonts w:cstheme="minorHAnsi"/>
          <w:b/>
          <w:bCs/>
        </w:rPr>
        <w:t>hospitalization</w:t>
      </w:r>
      <w:proofErr w:type="gramEnd"/>
      <w:r w:rsidRPr="0046510E">
        <w:rPr>
          <w:rFonts w:cstheme="minorHAnsi"/>
          <w:b/>
          <w:bCs/>
        </w:rPr>
        <w:t xml:space="preserve"> and death rates by state.</w:t>
      </w:r>
    </w:p>
    <w:p w14:paraId="4C555360" w14:textId="77777777" w:rsidR="00F0487E" w:rsidRPr="00D01490" w:rsidRDefault="00F0487E" w:rsidP="00F0487E">
      <w:pPr>
        <w:pStyle w:val="ListParagraph"/>
        <w:numPr>
          <w:ilvl w:val="4"/>
          <w:numId w:val="30"/>
        </w:numPr>
        <w:rPr>
          <w:rFonts w:cstheme="minorHAnsi"/>
        </w:rPr>
      </w:pPr>
      <w:r w:rsidRPr="00D01490">
        <w:rPr>
          <w:rFonts w:cstheme="minorHAnsi"/>
        </w:rPr>
        <w:t xml:space="preserve">URL: </w:t>
      </w:r>
      <w:hyperlink r:id="rId13" w:history="1">
        <w:r w:rsidRPr="00D01490">
          <w:rPr>
            <w:rStyle w:val="Hyperlink"/>
            <w:rFonts w:cstheme="minorHAnsi"/>
            <w:color w:val="0070C0"/>
          </w:rPr>
          <w:t>https://COVIDtracking.com/data/api</w:t>
        </w:r>
      </w:hyperlink>
      <w:r w:rsidRPr="00D01490">
        <w:rPr>
          <w:rFonts w:cstheme="minorHAnsi"/>
        </w:rPr>
        <w:t xml:space="preserve"> </w:t>
      </w:r>
    </w:p>
    <w:p w14:paraId="006C660A" w14:textId="77777777" w:rsidR="00F0487E" w:rsidRPr="00D01490" w:rsidRDefault="00F0487E" w:rsidP="00F0487E">
      <w:pPr>
        <w:pStyle w:val="ListParagraph"/>
        <w:numPr>
          <w:ilvl w:val="4"/>
          <w:numId w:val="30"/>
        </w:numPr>
        <w:rPr>
          <w:rFonts w:cstheme="minorHAnsi"/>
        </w:rPr>
      </w:pPr>
      <w:r w:rsidRPr="00D01490">
        <w:rPr>
          <w:rFonts w:cstheme="minorHAnsi"/>
        </w:rPr>
        <w:t>Testing Rates by State</w:t>
      </w:r>
    </w:p>
    <w:p w14:paraId="59935124" w14:textId="77777777" w:rsidR="00F0487E" w:rsidRPr="00D01490" w:rsidRDefault="00F0487E" w:rsidP="00F0487E">
      <w:pPr>
        <w:pStyle w:val="ListParagraph"/>
        <w:numPr>
          <w:ilvl w:val="4"/>
          <w:numId w:val="30"/>
        </w:numPr>
        <w:rPr>
          <w:rFonts w:cstheme="minorHAnsi"/>
        </w:rPr>
      </w:pPr>
      <w:r w:rsidRPr="00D01490">
        <w:rPr>
          <w:rFonts w:cstheme="minorHAnsi"/>
        </w:rPr>
        <w:t>Positive Test Rates by States over time</w:t>
      </w:r>
    </w:p>
    <w:p w14:paraId="039CC52C" w14:textId="77777777" w:rsidR="00F0487E" w:rsidRPr="00D01490" w:rsidRDefault="00F0487E" w:rsidP="00F0487E">
      <w:pPr>
        <w:pStyle w:val="ListParagraph"/>
        <w:numPr>
          <w:ilvl w:val="4"/>
          <w:numId w:val="30"/>
        </w:numPr>
        <w:rPr>
          <w:rFonts w:cstheme="minorHAnsi"/>
        </w:rPr>
      </w:pPr>
      <w:r w:rsidRPr="00D01490">
        <w:rPr>
          <w:rFonts w:cstheme="minorHAnsi"/>
        </w:rPr>
        <w:t>Total Cases by State – Infection Rates</w:t>
      </w:r>
    </w:p>
    <w:p w14:paraId="3044E7ED" w14:textId="77777777" w:rsidR="00F0487E" w:rsidRPr="00D01490" w:rsidRDefault="000B5179" w:rsidP="00F0487E">
      <w:pPr>
        <w:pStyle w:val="ListParagraph"/>
        <w:numPr>
          <w:ilvl w:val="3"/>
          <w:numId w:val="30"/>
        </w:numPr>
        <w:rPr>
          <w:rFonts w:cstheme="minorHAnsi"/>
        </w:rPr>
      </w:pPr>
      <w:hyperlink r:id="rId14" w:history="1">
        <w:r w:rsidR="00F0487E" w:rsidRPr="00D01490">
          <w:rPr>
            <w:rStyle w:val="Hyperlink"/>
            <w:rFonts w:cstheme="minorHAnsi"/>
            <w:color w:val="0070C0"/>
          </w:rPr>
          <w:t>The COVID Tracking Project</w:t>
        </w:r>
      </w:hyperlink>
      <w:r w:rsidR="00F0487E" w:rsidRPr="00D01490">
        <w:rPr>
          <w:rFonts w:cstheme="minorHAnsi"/>
          <w:color w:val="0070C0"/>
        </w:rPr>
        <w:t xml:space="preserve">: </w:t>
      </w:r>
      <w:r w:rsidR="00F0487E" w:rsidRPr="00D01490">
        <w:rPr>
          <w:rFonts w:cstheme="minorHAnsi"/>
        </w:rPr>
        <w:t xml:space="preserve">COVID, Jan 22, 2020 thru Oct 9, 2020 (updated daily) testing, infection, </w:t>
      </w:r>
      <w:proofErr w:type="gramStart"/>
      <w:r w:rsidR="00F0487E" w:rsidRPr="00D01490">
        <w:rPr>
          <w:rFonts w:cstheme="minorHAnsi"/>
        </w:rPr>
        <w:t>hospitalization</w:t>
      </w:r>
      <w:proofErr w:type="gramEnd"/>
      <w:r w:rsidR="00F0487E" w:rsidRPr="00D01490">
        <w:rPr>
          <w:rFonts w:cstheme="minorHAnsi"/>
        </w:rPr>
        <w:t xml:space="preserve"> and death rates</w:t>
      </w:r>
    </w:p>
    <w:p w14:paraId="5E8238C0" w14:textId="77777777" w:rsidR="00F0487E" w:rsidRPr="00D01490" w:rsidRDefault="000B5179" w:rsidP="00F0487E">
      <w:pPr>
        <w:pStyle w:val="ListParagraph"/>
        <w:numPr>
          <w:ilvl w:val="3"/>
          <w:numId w:val="30"/>
        </w:numPr>
        <w:rPr>
          <w:rFonts w:cstheme="minorHAnsi"/>
          <w:color w:val="0070C0"/>
        </w:rPr>
      </w:pPr>
      <w:hyperlink r:id="rId15" w:history="1">
        <w:r w:rsidR="00F0487E" w:rsidRPr="00D01490">
          <w:rPr>
            <w:rStyle w:val="Hyperlink"/>
            <w:rFonts w:cstheme="minorHAnsi"/>
            <w:color w:val="0070C0"/>
          </w:rPr>
          <w:t>The COVID Tracking Project | Data API</w:t>
        </w:r>
      </w:hyperlink>
    </w:p>
    <w:p w14:paraId="44C80CCB" w14:textId="77777777" w:rsidR="00F0487E" w:rsidRPr="00D01490" w:rsidRDefault="000B5179" w:rsidP="00F0487E">
      <w:pPr>
        <w:pStyle w:val="ListParagraph"/>
        <w:numPr>
          <w:ilvl w:val="3"/>
          <w:numId w:val="30"/>
        </w:numPr>
        <w:rPr>
          <w:color w:val="0070C0"/>
        </w:rPr>
      </w:pPr>
      <w:hyperlink r:id="rId16">
        <w:r w:rsidR="00F0487E" w:rsidRPr="00D01490">
          <w:rPr>
            <w:rStyle w:val="Hyperlink"/>
            <w:color w:val="0070C0"/>
          </w:rPr>
          <w:t>The COVID Tracking Project | Our Data</w:t>
        </w:r>
      </w:hyperlink>
    </w:p>
    <w:p w14:paraId="499FA8EE" w14:textId="77777777" w:rsidR="00F0487E" w:rsidRDefault="00F0487E" w:rsidP="00F0487E">
      <w:pPr>
        <w:pStyle w:val="ListParagraph"/>
        <w:numPr>
          <w:ilvl w:val="2"/>
          <w:numId w:val="30"/>
        </w:numPr>
        <w:rPr>
          <w:rFonts w:cstheme="minorHAnsi"/>
          <w:b/>
          <w:bCs/>
        </w:rPr>
      </w:pPr>
      <w:r>
        <w:rPr>
          <w:rFonts w:cstheme="minorHAnsi"/>
          <w:b/>
          <w:bCs/>
        </w:rPr>
        <w:t xml:space="preserve">Datasource #3: </w:t>
      </w:r>
    </w:p>
    <w:p w14:paraId="0D207C7E" w14:textId="77777777" w:rsidR="00F0487E" w:rsidRDefault="00F0487E" w:rsidP="00F0487E">
      <w:pPr>
        <w:pStyle w:val="ListParagraph"/>
        <w:numPr>
          <w:ilvl w:val="3"/>
          <w:numId w:val="30"/>
        </w:numPr>
        <w:rPr>
          <w:rFonts w:cstheme="minorHAnsi"/>
          <w:b/>
          <w:bCs/>
        </w:rPr>
      </w:pPr>
      <w:r>
        <w:rPr>
          <w:rFonts w:cstheme="minorHAnsi"/>
          <w:b/>
          <w:bCs/>
        </w:rPr>
        <w:t xml:space="preserve">The New York Times Shutdowns and </w:t>
      </w:r>
      <w:proofErr w:type="spellStart"/>
      <w:r>
        <w:rPr>
          <w:rFonts w:cstheme="minorHAnsi"/>
          <w:b/>
          <w:bCs/>
        </w:rPr>
        <w:t>Reopenings</w:t>
      </w:r>
      <w:proofErr w:type="spellEnd"/>
      <w:r>
        <w:rPr>
          <w:rFonts w:cstheme="minorHAnsi"/>
          <w:b/>
          <w:bCs/>
        </w:rPr>
        <w:t xml:space="preserve"> by State for the level of shutdowns</w:t>
      </w:r>
    </w:p>
    <w:p w14:paraId="3254B2EF" w14:textId="77777777" w:rsidR="00F0487E" w:rsidRPr="00851181" w:rsidRDefault="00F0487E" w:rsidP="00F0487E">
      <w:pPr>
        <w:pStyle w:val="ListParagraph"/>
        <w:numPr>
          <w:ilvl w:val="4"/>
          <w:numId w:val="30"/>
        </w:numPr>
        <w:rPr>
          <w:rStyle w:val="Hyperlink"/>
          <w:rFonts w:cstheme="minorHAnsi"/>
          <w:color w:val="0070C0"/>
          <w:u w:val="none"/>
        </w:rPr>
      </w:pPr>
      <w:r>
        <w:rPr>
          <w:rFonts w:cstheme="minorHAnsi"/>
        </w:rPr>
        <w:t xml:space="preserve">URL: </w:t>
      </w:r>
      <w:hyperlink r:id="rId17" w:history="1">
        <w:r w:rsidRPr="00851181">
          <w:rPr>
            <w:rStyle w:val="Hyperlink"/>
            <w:rFonts w:cstheme="minorHAnsi"/>
            <w:color w:val="0070C0"/>
          </w:rPr>
          <w:t>https://www.nytimes.com/interactive/2020/us/states-reopen-map-coronavirus.html</w:t>
        </w:r>
      </w:hyperlink>
    </w:p>
    <w:p w14:paraId="76614766" w14:textId="77777777" w:rsidR="00F0487E" w:rsidRPr="00621283" w:rsidRDefault="00F0487E" w:rsidP="00F0487E">
      <w:pPr>
        <w:pStyle w:val="ListParagraph"/>
        <w:numPr>
          <w:ilvl w:val="4"/>
          <w:numId w:val="30"/>
        </w:numPr>
        <w:rPr>
          <w:rFonts w:cstheme="minorHAnsi"/>
        </w:rPr>
      </w:pPr>
      <w:r w:rsidRPr="00621283">
        <w:rPr>
          <w:rFonts w:cstheme="minorHAnsi"/>
        </w:rPr>
        <w:t>Create a score for level of shutdown by state (see: NYTimes link)</w:t>
      </w:r>
    </w:p>
    <w:p w14:paraId="0CFD0653" w14:textId="77777777" w:rsidR="00F0487E" w:rsidRPr="0046510E" w:rsidRDefault="00F0487E" w:rsidP="00F0487E">
      <w:pPr>
        <w:pStyle w:val="ListParagraph"/>
        <w:numPr>
          <w:ilvl w:val="4"/>
          <w:numId w:val="30"/>
        </w:numPr>
        <w:rPr>
          <w:rFonts w:cstheme="minorHAnsi"/>
          <w:b/>
          <w:bCs/>
        </w:rPr>
      </w:pPr>
      <w:r w:rsidRPr="0046510E">
        <w:rPr>
          <w:rFonts w:cstheme="minorHAnsi"/>
        </w:rPr>
        <w:t>Compare two states with the most and least level of shutdown?</w:t>
      </w:r>
    </w:p>
    <w:p w14:paraId="61E851C7" w14:textId="77777777" w:rsidR="00F0487E" w:rsidRDefault="00F0487E" w:rsidP="00F0487E">
      <w:pPr>
        <w:pStyle w:val="ListParagraph"/>
        <w:numPr>
          <w:ilvl w:val="2"/>
          <w:numId w:val="30"/>
        </w:numPr>
        <w:rPr>
          <w:rFonts w:cstheme="minorHAnsi"/>
          <w:b/>
          <w:bCs/>
        </w:rPr>
      </w:pPr>
      <w:r>
        <w:rPr>
          <w:rFonts w:cstheme="minorHAnsi"/>
          <w:b/>
          <w:bCs/>
        </w:rPr>
        <w:t>Others as time permits!</w:t>
      </w:r>
    </w:p>
    <w:p w14:paraId="28961EE7" w14:textId="77777777" w:rsidR="00F0487E" w:rsidRPr="008671AF" w:rsidRDefault="00F0487E" w:rsidP="00F0487E">
      <w:pPr>
        <w:pStyle w:val="ListParagraph"/>
        <w:numPr>
          <w:ilvl w:val="3"/>
          <w:numId w:val="30"/>
        </w:numPr>
        <w:rPr>
          <w:rFonts w:cstheme="minorHAnsi"/>
        </w:rPr>
      </w:pPr>
      <w:r w:rsidRPr="008671AF">
        <w:t xml:space="preserve">The Cocktail DB </w:t>
      </w:r>
    </w:p>
    <w:p w14:paraId="222C5511" w14:textId="77777777" w:rsidR="00F0487E" w:rsidRPr="008671AF" w:rsidRDefault="00F0487E" w:rsidP="00F0487E">
      <w:pPr>
        <w:pStyle w:val="ListParagraph"/>
        <w:numPr>
          <w:ilvl w:val="4"/>
          <w:numId w:val="30"/>
        </w:numPr>
        <w:rPr>
          <w:rFonts w:cstheme="minorHAnsi"/>
        </w:rPr>
      </w:pPr>
      <w:r w:rsidRPr="008671AF">
        <w:t xml:space="preserve">URL: </w:t>
      </w:r>
      <w:hyperlink r:id="rId18" w:history="1">
        <w:r w:rsidRPr="008671AF">
          <w:rPr>
            <w:rStyle w:val="Hyperlink"/>
            <w:rFonts w:cstheme="minorHAnsi"/>
            <w:color w:val="0070C0"/>
          </w:rPr>
          <w:t>https://www.thecocktaildb.com/api.php</w:t>
        </w:r>
      </w:hyperlink>
    </w:p>
    <w:p w14:paraId="19C83C27" w14:textId="77777777" w:rsidR="00F0487E" w:rsidRPr="008671AF" w:rsidRDefault="00F0487E" w:rsidP="00F0487E">
      <w:pPr>
        <w:pStyle w:val="ListParagraph"/>
        <w:numPr>
          <w:ilvl w:val="3"/>
          <w:numId w:val="30"/>
        </w:numPr>
        <w:rPr>
          <w:rFonts w:cstheme="minorHAnsi"/>
        </w:rPr>
      </w:pPr>
      <w:r w:rsidRPr="008671AF">
        <w:t xml:space="preserve">Open Brewery </w:t>
      </w:r>
    </w:p>
    <w:p w14:paraId="31B868E1" w14:textId="77777777" w:rsidR="00F0487E" w:rsidRPr="008671AF" w:rsidRDefault="00F0487E" w:rsidP="00F0487E">
      <w:pPr>
        <w:pStyle w:val="ListParagraph"/>
        <w:numPr>
          <w:ilvl w:val="4"/>
          <w:numId w:val="30"/>
        </w:numPr>
        <w:rPr>
          <w:rFonts w:cstheme="minorHAnsi"/>
        </w:rPr>
      </w:pPr>
      <w:r w:rsidRPr="008671AF">
        <w:t xml:space="preserve">URL: </w:t>
      </w:r>
      <w:hyperlink r:id="rId19" w:history="1">
        <w:r w:rsidRPr="008671AF">
          <w:rPr>
            <w:rStyle w:val="Hyperlink"/>
            <w:rFonts w:cstheme="minorHAnsi"/>
            <w:color w:val="0070C0"/>
          </w:rPr>
          <w:t>https://www.openbrewerydb.org/</w:t>
        </w:r>
      </w:hyperlink>
      <w:r w:rsidRPr="008671AF">
        <w:rPr>
          <w:rFonts w:cstheme="minorHAnsi"/>
        </w:rPr>
        <w:t xml:space="preserve"> </w:t>
      </w:r>
    </w:p>
    <w:p w14:paraId="45B42E13" w14:textId="57542B75" w:rsidR="00F0487E" w:rsidRPr="00F0487E" w:rsidRDefault="00F0487E" w:rsidP="006600B0">
      <w:pPr>
        <w:pStyle w:val="ListParagraph"/>
        <w:numPr>
          <w:ilvl w:val="2"/>
          <w:numId w:val="30"/>
        </w:numPr>
        <w:rPr>
          <w:rFonts w:cstheme="minorHAnsi"/>
        </w:rPr>
      </w:pPr>
      <w:r w:rsidRPr="00F0487E">
        <w:rPr>
          <w:rFonts w:cstheme="minorHAnsi"/>
        </w:rPr>
        <w:t>Others as needed!</w:t>
      </w:r>
    </w:p>
    <w:p w14:paraId="37BFF54D" w14:textId="3D32A9A9" w:rsidR="00451083" w:rsidRPr="00846493" w:rsidRDefault="00451083" w:rsidP="00D52195">
      <w:pPr>
        <w:pStyle w:val="ListParagraph"/>
        <w:ind w:left="1440"/>
        <w:rPr>
          <w:rFonts w:cstheme="minorHAnsi"/>
        </w:rPr>
      </w:pPr>
    </w:p>
    <w:sectPr w:rsidR="00451083" w:rsidRPr="00846493" w:rsidSect="00D52195">
      <w:footerReference w:type="default" r:id="rId20"/>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82A49" w14:textId="77777777" w:rsidR="000B5179" w:rsidRDefault="000B5179" w:rsidP="00855982">
      <w:pPr>
        <w:spacing w:after="0" w:line="240" w:lineRule="auto"/>
      </w:pPr>
      <w:r>
        <w:separator/>
      </w:r>
    </w:p>
  </w:endnote>
  <w:endnote w:type="continuationSeparator" w:id="0">
    <w:p w14:paraId="0B848649" w14:textId="77777777" w:rsidR="000B5179" w:rsidRDefault="000B5179" w:rsidP="00855982">
      <w:pPr>
        <w:spacing w:after="0" w:line="240" w:lineRule="auto"/>
      </w:pPr>
      <w:r>
        <w:continuationSeparator/>
      </w:r>
    </w:p>
  </w:endnote>
  <w:endnote w:type="continuationNotice" w:id="1">
    <w:p w14:paraId="54352FEF" w14:textId="77777777" w:rsidR="000B5179" w:rsidRDefault="000B51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14:paraId="309A1E34"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FE63D" w14:textId="77777777" w:rsidR="000B5179" w:rsidRDefault="000B5179" w:rsidP="00855982">
      <w:pPr>
        <w:spacing w:after="0" w:line="240" w:lineRule="auto"/>
      </w:pPr>
      <w:r>
        <w:separator/>
      </w:r>
    </w:p>
  </w:footnote>
  <w:footnote w:type="continuationSeparator" w:id="0">
    <w:p w14:paraId="2AE621D5" w14:textId="77777777" w:rsidR="000B5179" w:rsidRDefault="000B5179" w:rsidP="00855982">
      <w:pPr>
        <w:spacing w:after="0" w:line="240" w:lineRule="auto"/>
      </w:pPr>
      <w:r>
        <w:continuationSeparator/>
      </w:r>
    </w:p>
  </w:footnote>
  <w:footnote w:type="continuationNotice" w:id="1">
    <w:p w14:paraId="512E2C56" w14:textId="77777777" w:rsidR="000B5179" w:rsidRDefault="000B517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multilevel"/>
    <w:tmpl w:val="A8763C0C"/>
    <w:lvl w:ilvl="0">
      <w:start w:val="1"/>
      <w:numFmt w:val="decimal"/>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26D2C1D4"/>
    <w:lvl w:ilvl="0">
      <w:start w:val="1"/>
      <w:numFmt w:val="decimal"/>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9AF4021C"/>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6FA68F66"/>
    <w:lvl w:ilvl="0">
      <w:start w:val="1"/>
      <w:numFmt w:val="bullet"/>
      <w:lvlText w:val=""/>
      <w:lvlJc w:val="left"/>
      <w:pPr>
        <w:tabs>
          <w:tab w:val="num" w:pos="1800"/>
        </w:tabs>
        <w:ind w:left="180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A580A6C0"/>
    <w:lvl w:ilvl="0">
      <w:start w:val="1"/>
      <w:numFmt w:val="bullet"/>
      <w:lvlText w:val=""/>
      <w:lvlJc w:val="left"/>
      <w:pPr>
        <w:tabs>
          <w:tab w:val="num" w:pos="1440"/>
        </w:tabs>
        <w:ind w:left="144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2EFE450A"/>
    <w:lvl w:ilvl="0">
      <w:start w:val="1"/>
      <w:numFmt w:val="bullet"/>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772C68B4"/>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146242D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12BC200A"/>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B755FA"/>
    <w:multiLevelType w:val="hybridMultilevel"/>
    <w:tmpl w:val="355A2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08"/>
  <w:hyphenationZone w:val="425"/>
  <w:characterSpacingControl w:val="doNotCompress"/>
  <w:savePreviewPicture/>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B8"/>
    <w:rsid w:val="00002B4B"/>
    <w:rsid w:val="00007C2F"/>
    <w:rsid w:val="00025AA2"/>
    <w:rsid w:val="00026D66"/>
    <w:rsid w:val="000316E8"/>
    <w:rsid w:val="00042FA1"/>
    <w:rsid w:val="0005388E"/>
    <w:rsid w:val="00067A3C"/>
    <w:rsid w:val="00080DB5"/>
    <w:rsid w:val="0009609B"/>
    <w:rsid w:val="00097B8A"/>
    <w:rsid w:val="000B5179"/>
    <w:rsid w:val="000C7265"/>
    <w:rsid w:val="000D57DA"/>
    <w:rsid w:val="000D7149"/>
    <w:rsid w:val="0013466F"/>
    <w:rsid w:val="00146CF7"/>
    <w:rsid w:val="001573C1"/>
    <w:rsid w:val="00161D54"/>
    <w:rsid w:val="0017560F"/>
    <w:rsid w:val="00177B15"/>
    <w:rsid w:val="0018552C"/>
    <w:rsid w:val="001D4362"/>
    <w:rsid w:val="001F15D1"/>
    <w:rsid w:val="001F6B72"/>
    <w:rsid w:val="00201DEE"/>
    <w:rsid w:val="002428F5"/>
    <w:rsid w:val="00242DD9"/>
    <w:rsid w:val="00245F97"/>
    <w:rsid w:val="002A608B"/>
    <w:rsid w:val="002C2B49"/>
    <w:rsid w:val="002C763D"/>
    <w:rsid w:val="002D4DC9"/>
    <w:rsid w:val="00301FE6"/>
    <w:rsid w:val="00326CBB"/>
    <w:rsid w:val="0032726A"/>
    <w:rsid w:val="00395272"/>
    <w:rsid w:val="003A5488"/>
    <w:rsid w:val="003B4CE9"/>
    <w:rsid w:val="003C73C9"/>
    <w:rsid w:val="003D14E8"/>
    <w:rsid w:val="00410F7F"/>
    <w:rsid w:val="0044327B"/>
    <w:rsid w:val="00446FAD"/>
    <w:rsid w:val="00450073"/>
    <w:rsid w:val="00451083"/>
    <w:rsid w:val="0046510E"/>
    <w:rsid w:val="0048247F"/>
    <w:rsid w:val="0048533A"/>
    <w:rsid w:val="004A5376"/>
    <w:rsid w:val="004B7C11"/>
    <w:rsid w:val="004C0DB0"/>
    <w:rsid w:val="004C2BAB"/>
    <w:rsid w:val="004C7F41"/>
    <w:rsid w:val="004F33F4"/>
    <w:rsid w:val="00512755"/>
    <w:rsid w:val="005166DB"/>
    <w:rsid w:val="005454A3"/>
    <w:rsid w:val="00553FEF"/>
    <w:rsid w:val="00557556"/>
    <w:rsid w:val="00575401"/>
    <w:rsid w:val="005B2829"/>
    <w:rsid w:val="005C0B11"/>
    <w:rsid w:val="005E73F9"/>
    <w:rsid w:val="005F582E"/>
    <w:rsid w:val="005F5901"/>
    <w:rsid w:val="00621283"/>
    <w:rsid w:val="0064296D"/>
    <w:rsid w:val="0067396F"/>
    <w:rsid w:val="00682AFF"/>
    <w:rsid w:val="006958D2"/>
    <w:rsid w:val="006B3565"/>
    <w:rsid w:val="006F0A50"/>
    <w:rsid w:val="00763E1B"/>
    <w:rsid w:val="0076659F"/>
    <w:rsid w:val="007833A7"/>
    <w:rsid w:val="007A51B8"/>
    <w:rsid w:val="007D5BE8"/>
    <w:rsid w:val="007E7E44"/>
    <w:rsid w:val="008015AB"/>
    <w:rsid w:val="00846493"/>
    <w:rsid w:val="00851181"/>
    <w:rsid w:val="00855982"/>
    <w:rsid w:val="0085714F"/>
    <w:rsid w:val="008671AF"/>
    <w:rsid w:val="00876104"/>
    <w:rsid w:val="00884871"/>
    <w:rsid w:val="008871FB"/>
    <w:rsid w:val="008C4B5A"/>
    <w:rsid w:val="008C7670"/>
    <w:rsid w:val="008D553A"/>
    <w:rsid w:val="008E0E82"/>
    <w:rsid w:val="008E7663"/>
    <w:rsid w:val="00932769"/>
    <w:rsid w:val="009505BF"/>
    <w:rsid w:val="0095089C"/>
    <w:rsid w:val="00954B57"/>
    <w:rsid w:val="009C14E8"/>
    <w:rsid w:val="009C4DCA"/>
    <w:rsid w:val="009D3AA1"/>
    <w:rsid w:val="009E5C4B"/>
    <w:rsid w:val="009E731C"/>
    <w:rsid w:val="00A10484"/>
    <w:rsid w:val="00A1146D"/>
    <w:rsid w:val="00A14DF4"/>
    <w:rsid w:val="00A32E26"/>
    <w:rsid w:val="00A37CAA"/>
    <w:rsid w:val="00A45B99"/>
    <w:rsid w:val="00A94B25"/>
    <w:rsid w:val="00AB12A6"/>
    <w:rsid w:val="00AB258A"/>
    <w:rsid w:val="00AC793E"/>
    <w:rsid w:val="00AE050D"/>
    <w:rsid w:val="00AE6A58"/>
    <w:rsid w:val="00AE74BC"/>
    <w:rsid w:val="00B255A3"/>
    <w:rsid w:val="00B347A9"/>
    <w:rsid w:val="00B3559E"/>
    <w:rsid w:val="00B8270C"/>
    <w:rsid w:val="00B930AE"/>
    <w:rsid w:val="00BB45BA"/>
    <w:rsid w:val="00BE5AC6"/>
    <w:rsid w:val="00C2484C"/>
    <w:rsid w:val="00C52B01"/>
    <w:rsid w:val="00C614BE"/>
    <w:rsid w:val="00C644EB"/>
    <w:rsid w:val="00C66B24"/>
    <w:rsid w:val="00CA705F"/>
    <w:rsid w:val="00CC0963"/>
    <w:rsid w:val="00CC1773"/>
    <w:rsid w:val="00CC5E03"/>
    <w:rsid w:val="00CC68C1"/>
    <w:rsid w:val="00CD27DD"/>
    <w:rsid w:val="00CE4FA1"/>
    <w:rsid w:val="00D01490"/>
    <w:rsid w:val="00D2539D"/>
    <w:rsid w:val="00D34707"/>
    <w:rsid w:val="00D37215"/>
    <w:rsid w:val="00D52195"/>
    <w:rsid w:val="00DA6D9B"/>
    <w:rsid w:val="00DB21E0"/>
    <w:rsid w:val="00DB6ABE"/>
    <w:rsid w:val="00DC367E"/>
    <w:rsid w:val="00DC6F69"/>
    <w:rsid w:val="00DE088F"/>
    <w:rsid w:val="00DE1838"/>
    <w:rsid w:val="00DF3B39"/>
    <w:rsid w:val="00E00116"/>
    <w:rsid w:val="00E53922"/>
    <w:rsid w:val="00E60A7A"/>
    <w:rsid w:val="00E91972"/>
    <w:rsid w:val="00EA302F"/>
    <w:rsid w:val="00EB00A8"/>
    <w:rsid w:val="00ED7A68"/>
    <w:rsid w:val="00F0487E"/>
    <w:rsid w:val="00F35E32"/>
    <w:rsid w:val="00F4443A"/>
    <w:rsid w:val="00F84849"/>
    <w:rsid w:val="00F84F3B"/>
    <w:rsid w:val="00F8684A"/>
    <w:rsid w:val="00FA2847"/>
    <w:rsid w:val="00FB07D2"/>
    <w:rsid w:val="00FB6917"/>
    <w:rsid w:val="00FC499E"/>
    <w:rsid w:val="00FD262C"/>
    <w:rsid w:val="07691499"/>
    <w:rsid w:val="48B17D7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67F1"/>
  <w15:chartTrackingRefBased/>
  <w15:docId w15:val="{3C34AC36-23BC-4330-BCA4-31C2DADA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7A51B8"/>
    <w:pPr>
      <w:ind w:left="720"/>
      <w:contextualSpacing/>
    </w:pPr>
  </w:style>
  <w:style w:type="character" w:styleId="UnresolvedMention">
    <w:name w:val="Unresolved Mention"/>
    <w:basedOn w:val="DefaultParagraphFont"/>
    <w:uiPriority w:val="99"/>
    <w:semiHidden/>
    <w:unhideWhenUsed/>
    <w:rsid w:val="007A51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4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VIDtracking.com/data/api" TargetMode="External"/><Relationship Id="rId18" Type="http://schemas.openxmlformats.org/officeDocument/2006/relationships/hyperlink" Target="https://www.thecocktaildb.com/api.ph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pubs.niaaa.nih.gov/publications/surveillance.htm" TargetMode="External"/><Relationship Id="rId17" Type="http://schemas.openxmlformats.org/officeDocument/2006/relationships/hyperlink" Target="https://www.nytimes.com/interactive/2020/us/states-reopen-map-coronavirus.html" TargetMode="External"/><Relationship Id="rId2" Type="http://schemas.openxmlformats.org/officeDocument/2006/relationships/customXml" Target="../customXml/item2.xml"/><Relationship Id="rId16" Type="http://schemas.openxmlformats.org/officeDocument/2006/relationships/hyperlink" Target="https://covidtracking.com/data/ap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s.niaaa.nih.gov/publications/surveillance-covid-19/COVSALES.htm" TargetMode="External"/><Relationship Id="rId5" Type="http://schemas.openxmlformats.org/officeDocument/2006/relationships/styles" Target="styles.xml"/><Relationship Id="rId15" Type="http://schemas.openxmlformats.org/officeDocument/2006/relationships/hyperlink" Target="https://covidtracking.com/data/api" TargetMode="External"/><Relationship Id="rId10" Type="http://schemas.openxmlformats.org/officeDocument/2006/relationships/image" Target="media/image1.png"/><Relationship Id="rId19" Type="http://schemas.openxmlformats.org/officeDocument/2006/relationships/hyperlink" Target="https://www.openbrewerydb.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vidtracking.com/data/api"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an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223</TotalTime>
  <Pages>1</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Links>
    <vt:vector size="72" baseType="variant">
      <vt:variant>
        <vt:i4>3539003</vt:i4>
      </vt:variant>
      <vt:variant>
        <vt:i4>33</vt:i4>
      </vt:variant>
      <vt:variant>
        <vt:i4>0</vt:i4>
      </vt:variant>
      <vt:variant>
        <vt:i4>5</vt:i4>
      </vt:variant>
      <vt:variant>
        <vt:lpwstr>https://www.openbrewerydb.org/</vt:lpwstr>
      </vt:variant>
      <vt:variant>
        <vt:lpwstr/>
      </vt:variant>
      <vt:variant>
        <vt:i4>65612</vt:i4>
      </vt:variant>
      <vt:variant>
        <vt:i4>30</vt:i4>
      </vt:variant>
      <vt:variant>
        <vt:i4>0</vt:i4>
      </vt:variant>
      <vt:variant>
        <vt:i4>5</vt:i4>
      </vt:variant>
      <vt:variant>
        <vt:lpwstr>https://www.thecocktaildb.com/api.php</vt:lpwstr>
      </vt:variant>
      <vt:variant>
        <vt:lpwstr/>
      </vt:variant>
      <vt:variant>
        <vt:i4>7274535</vt:i4>
      </vt:variant>
      <vt:variant>
        <vt:i4>27</vt:i4>
      </vt:variant>
      <vt:variant>
        <vt:i4>0</vt:i4>
      </vt:variant>
      <vt:variant>
        <vt:i4>5</vt:i4>
      </vt:variant>
      <vt:variant>
        <vt:lpwstr>https://www.nytimes.com/interactive/2020/us/states-reopen-map-coronavirus.html</vt:lpwstr>
      </vt:variant>
      <vt:variant>
        <vt:lpwstr/>
      </vt:variant>
      <vt:variant>
        <vt:i4>7274535</vt:i4>
      </vt:variant>
      <vt:variant>
        <vt:i4>24</vt:i4>
      </vt:variant>
      <vt:variant>
        <vt:i4>0</vt:i4>
      </vt:variant>
      <vt:variant>
        <vt:i4>5</vt:i4>
      </vt:variant>
      <vt:variant>
        <vt:lpwstr>https://www.nytimes.com/interactive/2020/us/states-reopen-map-coronavirus.html</vt:lpwstr>
      </vt:variant>
      <vt:variant>
        <vt:lpwstr/>
      </vt:variant>
      <vt:variant>
        <vt:i4>6881328</vt:i4>
      </vt:variant>
      <vt:variant>
        <vt:i4>21</vt:i4>
      </vt:variant>
      <vt:variant>
        <vt:i4>0</vt:i4>
      </vt:variant>
      <vt:variant>
        <vt:i4>5</vt:i4>
      </vt:variant>
      <vt:variant>
        <vt:lpwstr>https://covidtracking.com/data</vt:lpwstr>
      </vt:variant>
      <vt:variant>
        <vt:lpwstr/>
      </vt:variant>
      <vt:variant>
        <vt:i4>6357103</vt:i4>
      </vt:variant>
      <vt:variant>
        <vt:i4>18</vt:i4>
      </vt:variant>
      <vt:variant>
        <vt:i4>0</vt:i4>
      </vt:variant>
      <vt:variant>
        <vt:i4>5</vt:i4>
      </vt:variant>
      <vt:variant>
        <vt:lpwstr>https://covidtracking.com/data/api</vt:lpwstr>
      </vt:variant>
      <vt:variant>
        <vt:lpwstr/>
      </vt:variant>
      <vt:variant>
        <vt:i4>6357103</vt:i4>
      </vt:variant>
      <vt:variant>
        <vt:i4>15</vt:i4>
      </vt:variant>
      <vt:variant>
        <vt:i4>0</vt:i4>
      </vt:variant>
      <vt:variant>
        <vt:i4>5</vt:i4>
      </vt:variant>
      <vt:variant>
        <vt:lpwstr>https://covidtracking.com/data/api</vt:lpwstr>
      </vt:variant>
      <vt:variant>
        <vt:lpwstr/>
      </vt:variant>
      <vt:variant>
        <vt:i4>6357103</vt:i4>
      </vt:variant>
      <vt:variant>
        <vt:i4>12</vt:i4>
      </vt:variant>
      <vt:variant>
        <vt:i4>0</vt:i4>
      </vt:variant>
      <vt:variant>
        <vt:i4>5</vt:i4>
      </vt:variant>
      <vt:variant>
        <vt:lpwstr>https://covidtracking.com/data/api</vt:lpwstr>
      </vt:variant>
      <vt:variant>
        <vt:lpwstr/>
      </vt:variant>
      <vt:variant>
        <vt:i4>6357103</vt:i4>
      </vt:variant>
      <vt:variant>
        <vt:i4>9</vt:i4>
      </vt:variant>
      <vt:variant>
        <vt:i4>0</vt:i4>
      </vt:variant>
      <vt:variant>
        <vt:i4>5</vt:i4>
      </vt:variant>
      <vt:variant>
        <vt:lpwstr>https://covidtracking.com/data/api</vt:lpwstr>
      </vt:variant>
      <vt:variant>
        <vt:lpwstr/>
      </vt:variant>
      <vt:variant>
        <vt:i4>3670065</vt:i4>
      </vt:variant>
      <vt:variant>
        <vt:i4>6</vt:i4>
      </vt:variant>
      <vt:variant>
        <vt:i4>0</vt:i4>
      </vt:variant>
      <vt:variant>
        <vt:i4>5</vt:i4>
      </vt:variant>
      <vt:variant>
        <vt:lpwstr>https://pubs.niaaa.nih.gov/publications/surveillance-covid-19/COVSALES.htm</vt:lpwstr>
      </vt:variant>
      <vt:variant>
        <vt:lpwstr/>
      </vt:variant>
      <vt:variant>
        <vt:i4>3670065</vt:i4>
      </vt:variant>
      <vt:variant>
        <vt:i4>3</vt:i4>
      </vt:variant>
      <vt:variant>
        <vt:i4>0</vt:i4>
      </vt:variant>
      <vt:variant>
        <vt:i4>5</vt:i4>
      </vt:variant>
      <vt:variant>
        <vt:lpwstr>https://pubs.niaaa.nih.gov/publications/surveillance-covid-19/COVSALES.htm</vt:lpwstr>
      </vt:variant>
      <vt:variant>
        <vt:lpwstr/>
      </vt:variant>
      <vt:variant>
        <vt:i4>5505055</vt:i4>
      </vt:variant>
      <vt:variant>
        <vt:i4>0</vt:i4>
      </vt:variant>
      <vt:variant>
        <vt:i4>0</vt:i4>
      </vt:variant>
      <vt:variant>
        <vt:i4>5</vt:i4>
      </vt:variant>
      <vt:variant>
        <vt:lpwstr>https://pubs.niaaa.nih.gov/publications/surveillance.htm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Diane Witt</dc:creator>
  <cp:lastModifiedBy>Diane Witt</cp:lastModifiedBy>
  <cp:revision>25</cp:revision>
  <dcterms:created xsi:type="dcterms:W3CDTF">2020-10-11T16:34:00Z</dcterms:created>
  <dcterms:modified xsi:type="dcterms:W3CDTF">2020-10-17T17:43:00Z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